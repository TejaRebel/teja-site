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746724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B775658" w14:textId="6BC6A548" w:rsidR="00692703" w:rsidRPr="002C4EDE" w:rsidRDefault="00152F45" w:rsidP="00913946">
            <w:pPr>
              <w:pStyle w:val="Title"/>
              <w:rPr>
                <w:color w:val="auto"/>
              </w:rPr>
            </w:pPr>
            <w:r w:rsidRPr="002C4EDE">
              <w:rPr>
                <w:color w:val="auto"/>
              </w:rPr>
              <w:t>Koribilli Teja</w:t>
            </w:r>
            <w:r w:rsidR="00692703" w:rsidRPr="002C4EDE">
              <w:rPr>
                <w:color w:val="auto"/>
              </w:rPr>
              <w:t xml:space="preserve"> </w:t>
            </w:r>
          </w:p>
          <w:p w14:paraId="1C384736" w14:textId="7C1CFF1D" w:rsidR="00692703" w:rsidRPr="002C4EDE" w:rsidRDefault="00846794" w:rsidP="00913946">
            <w:pPr>
              <w:pStyle w:val="ContactInfo"/>
              <w:contextualSpacing w:val="0"/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address:"/>
                <w:tag w:val="Enter address:"/>
                <w:id w:val="352083995"/>
                <w:placeholder>
                  <w:docPart w:val="25A4BFA6D0CA47A085D0D3613124C40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2C4EDE">
                  <w:rPr>
                    <w:color w:val="auto"/>
                  </w:rPr>
                  <w:t>Address</w:t>
                </w:r>
              </w:sdtContent>
            </w:sdt>
            <w:r w:rsidR="002C4EDE">
              <w:rPr>
                <w:color w:val="auto"/>
              </w:rPr>
              <w:t>:</w:t>
            </w:r>
            <w:r w:rsidR="00692703" w:rsidRPr="002C4EDE">
              <w:rPr>
                <w:color w:val="auto"/>
              </w:rPr>
              <w:t xml:space="preserve"> </w:t>
            </w:r>
            <w:r w:rsidR="002C4EDE" w:rsidRPr="002C4EDE">
              <w:rPr>
                <w:color w:val="auto"/>
              </w:rPr>
              <w:t xml:space="preserve">Visakhapatnam-530027, </w:t>
            </w:r>
            <w:r w:rsidR="00152F45" w:rsidRPr="002C4EDE">
              <w:rPr>
                <w:color w:val="auto"/>
              </w:rPr>
              <w:t>9949381046</w:t>
            </w:r>
          </w:p>
          <w:p w14:paraId="3610A2E8" w14:textId="3AB05400" w:rsidR="00692703" w:rsidRPr="00CF1A49" w:rsidRDefault="00846794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D25D6F2BE99A4762BBA4D586C2779D3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251B16B51264C2A9C53C6F8581E0C6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152F45">
              <w:t>Teja013rebel@gmail.com</w:t>
            </w:r>
            <w:r w:rsidR="00692703" w:rsidRPr="00CF1A49">
              <w:t xml:space="preserve"> </w:t>
            </w:r>
          </w:p>
        </w:tc>
      </w:tr>
      <w:tr w:rsidR="009571D8" w:rsidRPr="00CF1A49" w14:paraId="63847CBD" w14:textId="77777777" w:rsidTr="00692703">
        <w:tc>
          <w:tcPr>
            <w:tcW w:w="9360" w:type="dxa"/>
            <w:tcMar>
              <w:top w:w="432" w:type="dxa"/>
            </w:tcMar>
          </w:tcPr>
          <w:p w14:paraId="17C21A60" w14:textId="68453BF0" w:rsidR="008227B5" w:rsidRDefault="00501E41" w:rsidP="00913946">
            <w:pPr>
              <w:contextualSpacing w:val="0"/>
            </w:pPr>
            <w:r>
              <w:t>Hello My Name Is Teja And</w:t>
            </w:r>
            <w:r w:rsidR="008227B5">
              <w:t xml:space="preserve"> I have completed </w:t>
            </w:r>
            <w:r w:rsidR="007E5C52">
              <w:t>my Bachelor’s degree in Electrical and Electronics Engineering.</w:t>
            </w:r>
          </w:p>
          <w:p w14:paraId="4843E852" w14:textId="77777777" w:rsidR="000E558D" w:rsidRDefault="00501E41" w:rsidP="00913946">
            <w:pPr>
              <w:contextualSpacing w:val="0"/>
            </w:pPr>
            <w:r>
              <w:t xml:space="preserve">I am good with </w:t>
            </w:r>
            <w:r w:rsidR="008227B5">
              <w:t>c</w:t>
            </w:r>
            <w:r>
              <w:t>omputers</w:t>
            </w:r>
            <w:r w:rsidR="007E5C52">
              <w:t>, Coding</w:t>
            </w:r>
            <w:r w:rsidR="008227B5">
              <w:t>, Photoshop</w:t>
            </w:r>
            <w:r w:rsidR="0098519E">
              <w:t>,</w:t>
            </w:r>
            <w:r w:rsidR="008227B5">
              <w:t xml:space="preserve"> </w:t>
            </w:r>
            <w:r w:rsidR="0098519E">
              <w:t>V</w:t>
            </w:r>
            <w:r w:rsidR="008227B5">
              <w:t>ideo Editing</w:t>
            </w:r>
            <w:r w:rsidR="0098519E">
              <w:t xml:space="preserve"> And Game</w:t>
            </w:r>
            <w:r w:rsidR="000E558D">
              <w:t>s.</w:t>
            </w:r>
          </w:p>
          <w:p w14:paraId="249AD906" w14:textId="5A17D3B2" w:rsidR="000E558D" w:rsidRPr="00CF1A49" w:rsidRDefault="000E558D" w:rsidP="00913946">
            <w:pPr>
              <w:contextualSpacing w:val="0"/>
            </w:pPr>
            <w:r>
              <w:t>F</w:t>
            </w:r>
            <w:r w:rsidR="00DC25B1">
              <w:t>ro</w:t>
            </w:r>
            <w:r>
              <w:t xml:space="preserve">m My Childhood I love computer Stuff </w:t>
            </w:r>
          </w:p>
        </w:tc>
      </w:tr>
    </w:tbl>
    <w:p w14:paraId="270738FC" w14:textId="1B73F812" w:rsidR="004E01EB" w:rsidRPr="00CF1A49" w:rsidRDefault="0084679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BDE804444EC4ADF979739B39638949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24C4E51" w14:textId="77777777" w:rsidTr="00D66A52">
        <w:tc>
          <w:tcPr>
            <w:tcW w:w="9355" w:type="dxa"/>
          </w:tcPr>
          <w:p w14:paraId="499AC3A5" w14:textId="77777777" w:rsidR="004D31D5" w:rsidRDefault="004D31D5" w:rsidP="004D31D5">
            <w:pPr>
              <w:pStyle w:val="Heading3"/>
              <w:outlineLvl w:val="2"/>
            </w:pPr>
            <w:r>
              <w:t xml:space="preserve">NOV 2016 – FEB 2022 </w:t>
            </w:r>
          </w:p>
          <w:p w14:paraId="51508036" w14:textId="77777777" w:rsidR="004D31D5" w:rsidRDefault="004D31D5" w:rsidP="004D31D5">
            <w:pPr>
              <w:pStyle w:val="Heading2"/>
              <w:outlineLvl w:val="1"/>
            </w:pPr>
            <w:r>
              <w:t>YOUTUBER, CONTENT CREATER/GAMER WITH 68,000+ SUBSCRIBER’S</w:t>
            </w:r>
          </w:p>
          <w:p w14:paraId="18536758" w14:textId="77777777" w:rsidR="004D31D5" w:rsidRDefault="004D31D5" w:rsidP="004D31D5">
            <w:r>
              <w:t xml:space="preserve">I used to work as a youtuber with over 68k+ subscribers and around 1million monthly views </w:t>
            </w:r>
          </w:p>
          <w:p w14:paraId="52B058A2" w14:textId="77777777" w:rsidR="004D31D5" w:rsidRDefault="004D31D5" w:rsidP="004D31D5">
            <w:r>
              <w:t>My Youtube Channel: https://www.youtube.com/@TejaRebel</w:t>
            </w:r>
          </w:p>
          <w:p w14:paraId="52452B7F" w14:textId="77777777" w:rsidR="004D31D5" w:rsidRDefault="004D31D5" w:rsidP="004D31D5"/>
          <w:p w14:paraId="42A28F83" w14:textId="77777777" w:rsidR="004D31D5" w:rsidRDefault="004D31D5" w:rsidP="004D31D5">
            <w:r>
              <w:t>“ Because of some unexpected reasons I had to delete all videos on 2022 Feb “</w:t>
            </w:r>
          </w:p>
          <w:p w14:paraId="71686F66" w14:textId="77777777" w:rsidR="004D31D5" w:rsidRDefault="004D31D5" w:rsidP="004D31D5"/>
          <w:p w14:paraId="4E86A1F3" w14:textId="77777777" w:rsidR="004D31D5" w:rsidRDefault="004D31D5" w:rsidP="004D31D5">
            <w:pPr>
              <w:pStyle w:val="Heading3"/>
              <w:outlineLvl w:val="2"/>
            </w:pPr>
            <w:r>
              <w:t>FEB 2022 – FEB 2023</w:t>
            </w:r>
          </w:p>
          <w:p w14:paraId="1DFFD7E6" w14:textId="77777777" w:rsidR="004D31D5" w:rsidRDefault="004D31D5" w:rsidP="004D31D5">
            <w:pPr>
              <w:pStyle w:val="Heading2"/>
              <w:outlineLvl w:val="1"/>
            </w:pPr>
            <w:r>
              <w:t>FRONT-END DEVELOPER ( Freelancer )</w:t>
            </w:r>
          </w:p>
          <w:p w14:paraId="7B0A4640" w14:textId="77777777" w:rsidR="004D31D5" w:rsidRDefault="004D31D5" w:rsidP="004D31D5">
            <w:r>
              <w:t>I worked as a Freelancer for 1 year to gain more experience as a Front-End Developer</w:t>
            </w:r>
          </w:p>
          <w:p w14:paraId="54361230" w14:textId="77777777" w:rsidR="004D31D5" w:rsidRDefault="004D31D5" w:rsidP="004D31D5"/>
          <w:p w14:paraId="3964AEE7" w14:textId="77777777" w:rsidR="004D31D5" w:rsidRDefault="004D31D5" w:rsidP="004D31D5">
            <w:pPr>
              <w:pStyle w:val="Heading3"/>
              <w:outlineLvl w:val="2"/>
            </w:pPr>
            <w:r>
              <w:t xml:space="preserve">APR 2023 – OCT 2023 </w:t>
            </w:r>
          </w:p>
          <w:p w14:paraId="6696AA3C" w14:textId="77777777" w:rsidR="004D31D5" w:rsidRDefault="004D31D5" w:rsidP="004D31D5">
            <w:pPr>
              <w:pStyle w:val="Heading2"/>
              <w:outlineLvl w:val="1"/>
            </w:pPr>
            <w:r>
              <w:t xml:space="preserve">FRONT-END DEVELOPER </w:t>
            </w:r>
          </w:p>
          <w:p w14:paraId="0384375B" w14:textId="3D0DA33A" w:rsidR="001E3120" w:rsidRPr="00152F45" w:rsidRDefault="004D31D5" w:rsidP="004D31D5">
            <w:pPr>
              <w:contextualSpacing w:val="0"/>
            </w:pPr>
            <w:r>
              <w:t xml:space="preserve">I want to express my gratitude to </w:t>
            </w:r>
            <w:r w:rsidRPr="003A2923">
              <w:rPr>
                <w:b/>
                <w:bCs/>
              </w:rPr>
              <w:t>RINIXWEB</w:t>
            </w:r>
            <w:r>
              <w:t xml:space="preserve"> for the invaluable learning experience as a Front-End Developer over the last six months. Following careful consideration, I have decided it's time for me to seek fresh challenges and opportunities in my career.</w:t>
            </w:r>
          </w:p>
        </w:tc>
      </w:tr>
      <w:tr w:rsidR="00F61DF9" w:rsidRPr="00CF1A49" w14:paraId="697F49F9" w14:textId="77777777" w:rsidTr="00F61DF9">
        <w:tc>
          <w:tcPr>
            <w:tcW w:w="9355" w:type="dxa"/>
            <w:tcMar>
              <w:top w:w="216" w:type="dxa"/>
            </w:tcMar>
          </w:tcPr>
          <w:p w14:paraId="13777990" w14:textId="54FE1F96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CA6B1A9E1D5742C1B75D180DAF91A5FB"/>
        </w:placeholder>
        <w:temporary/>
        <w:showingPlcHdr/>
        <w15:appearance w15:val="hidden"/>
      </w:sdtPr>
      <w:sdtEndPr/>
      <w:sdtContent>
        <w:p w14:paraId="5345CC4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A65938B" w14:textId="77777777" w:rsidTr="004D31D5">
        <w:tc>
          <w:tcPr>
            <w:tcW w:w="9290" w:type="dxa"/>
          </w:tcPr>
          <w:p w14:paraId="37BB363C" w14:textId="43D29FB9" w:rsidR="001D0BF1" w:rsidRPr="00CF1A49" w:rsidRDefault="00152F45" w:rsidP="001D0BF1">
            <w:pPr>
              <w:pStyle w:val="Heading3"/>
              <w:contextualSpacing w:val="0"/>
              <w:outlineLvl w:val="2"/>
            </w:pPr>
            <w:r>
              <w:t>2017</w:t>
            </w:r>
          </w:p>
          <w:p w14:paraId="241C5F3C" w14:textId="32BC2748" w:rsidR="001D0BF1" w:rsidRPr="00501E41" w:rsidRDefault="00152F45" w:rsidP="001D0BF1">
            <w:pPr>
              <w:pStyle w:val="Heading2"/>
              <w:contextualSpacing w:val="0"/>
              <w:outlineLvl w:val="1"/>
              <w:rPr>
                <w:b w:val="0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Diploma</w:t>
            </w:r>
            <w:r w:rsidR="001D0BF1" w:rsidRPr="00CF1A49">
              <w:t xml:space="preserve">, </w:t>
            </w:r>
            <w:r w:rsidRPr="00152F45">
              <w:rPr>
                <w:rStyle w:val="SubtleReference"/>
              </w:rPr>
              <w:t>sri chaitanya engineering college</w:t>
            </w:r>
            <w:r w:rsidR="002C4EDE">
              <w:rPr>
                <w:rStyle w:val="SubtleReference"/>
              </w:rPr>
              <w:t xml:space="preserve"> -</w:t>
            </w:r>
            <w:r w:rsidR="00501E41">
              <w:rPr>
                <w:rStyle w:val="SubtleReference"/>
              </w:rPr>
              <w:t xml:space="preserve"> </w:t>
            </w:r>
            <w:r w:rsidR="00501E41" w:rsidRPr="00501E41">
              <w:rPr>
                <w:rStyle w:val="SubtleReference"/>
                <w:b/>
                <w:bCs/>
                <w:color w:val="1D824C" w:themeColor="accent1"/>
              </w:rPr>
              <w:t>64%</w:t>
            </w:r>
          </w:p>
          <w:p w14:paraId="3B2150C0" w14:textId="16B6A9E1" w:rsidR="007538DC" w:rsidRPr="00790A69" w:rsidRDefault="009B3C3E" w:rsidP="007538DC">
            <w:pPr>
              <w:contextualSpacing w:val="0"/>
              <w:rPr>
                <w:b/>
                <w:bCs/>
                <w:color w:val="auto"/>
              </w:rPr>
            </w:pPr>
            <w:r>
              <w:t xml:space="preserve">I worked as a team leader on our final year project </w:t>
            </w:r>
            <w:r w:rsidRPr="00790A69">
              <w:rPr>
                <w:b/>
                <w:bCs/>
                <w:color w:val="auto"/>
              </w:rPr>
              <w:t>(</w:t>
            </w:r>
            <w:r w:rsidR="00790A69" w:rsidRPr="00790A69">
              <w:rPr>
                <w:b/>
                <w:bCs/>
                <w:color w:val="auto"/>
              </w:rPr>
              <w:t>THEFT ALARM SYSTEM</w:t>
            </w:r>
            <w:r w:rsidRPr="00790A69">
              <w:rPr>
                <w:b/>
                <w:bCs/>
                <w:color w:val="auto"/>
              </w:rPr>
              <w:t>)</w:t>
            </w:r>
            <w:r w:rsidR="00790A69">
              <w:rPr>
                <w:b/>
                <w:bCs/>
                <w:color w:val="auto"/>
              </w:rPr>
              <w:t xml:space="preserve"> </w:t>
            </w:r>
            <w:r w:rsidRPr="00790A69">
              <w:rPr>
                <w:b/>
                <w:bCs/>
                <w:color w:val="auto"/>
              </w:rPr>
              <w:t xml:space="preserve"> </w:t>
            </w:r>
          </w:p>
          <w:p w14:paraId="6F7E468D" w14:textId="4FFCB9C8" w:rsidR="009B3C3E" w:rsidRPr="00CF1A49" w:rsidRDefault="009B3C3E" w:rsidP="007538DC">
            <w:pPr>
              <w:contextualSpacing w:val="0"/>
            </w:pPr>
            <w:r>
              <w:t xml:space="preserve">We managed to get </w:t>
            </w:r>
            <w:r w:rsidRPr="00790A69">
              <w:rPr>
                <w:b/>
                <w:bCs/>
                <w:color w:val="1D824C" w:themeColor="accent1"/>
              </w:rPr>
              <w:t>A+</w:t>
            </w:r>
            <w:r w:rsidRPr="00790A69">
              <w:rPr>
                <w:color w:val="1D824C" w:themeColor="accent1"/>
              </w:rPr>
              <w:t xml:space="preserve"> </w:t>
            </w:r>
            <w:r>
              <w:t>on that project</w:t>
            </w:r>
          </w:p>
        </w:tc>
      </w:tr>
      <w:tr w:rsidR="00F61DF9" w:rsidRPr="00CF1A49" w14:paraId="193A2764" w14:textId="77777777" w:rsidTr="004D31D5">
        <w:trPr>
          <w:trHeight w:val="673"/>
        </w:trPr>
        <w:tc>
          <w:tcPr>
            <w:tcW w:w="9290" w:type="dxa"/>
            <w:tcMar>
              <w:top w:w="216" w:type="dxa"/>
            </w:tcMar>
          </w:tcPr>
          <w:p w14:paraId="05DA334F" w14:textId="4320C698" w:rsidR="00F61DF9" w:rsidRPr="00CF1A49" w:rsidRDefault="00152F45" w:rsidP="00F61DF9">
            <w:pPr>
              <w:pStyle w:val="Heading3"/>
              <w:contextualSpacing w:val="0"/>
              <w:outlineLvl w:val="2"/>
            </w:pPr>
            <w:r>
              <w:t>2020</w:t>
            </w:r>
          </w:p>
          <w:p w14:paraId="1EEF2230" w14:textId="4C4760E5" w:rsidR="00F61DF9" w:rsidRPr="00CF1A49" w:rsidRDefault="00152F45" w:rsidP="00F61DF9">
            <w:pPr>
              <w:pStyle w:val="Heading2"/>
              <w:contextualSpacing w:val="0"/>
              <w:outlineLvl w:val="1"/>
            </w:pPr>
            <w:r>
              <w:t>BTECH.</w:t>
            </w:r>
            <w:r>
              <w:rPr>
                <w:rStyle w:val="SubtleReference"/>
              </w:rPr>
              <w:t xml:space="preserve"> </w:t>
            </w:r>
            <w:r w:rsidRPr="00152F45">
              <w:rPr>
                <w:rFonts w:cstheme="minorHAnsi"/>
                <w:b w:val="0"/>
                <w:bCs/>
                <w:color w:val="202124"/>
                <w:shd w:val="clear" w:color="auto" w:fill="FFFFFF"/>
              </w:rPr>
              <w:t>North East Frontier Technical University</w:t>
            </w:r>
            <w:r w:rsidR="00501E41">
              <w:rPr>
                <w:rFonts w:cstheme="minorHAnsi"/>
                <w:b w:val="0"/>
                <w:bCs/>
                <w:color w:val="202124"/>
                <w:shd w:val="clear" w:color="auto" w:fill="FFFFFF"/>
              </w:rPr>
              <w:t xml:space="preserve"> </w:t>
            </w:r>
            <w:r w:rsidR="002C4EDE">
              <w:rPr>
                <w:rFonts w:cstheme="minorHAnsi"/>
                <w:b w:val="0"/>
                <w:bCs/>
                <w:color w:val="202124"/>
                <w:shd w:val="clear" w:color="auto" w:fill="FFFFFF"/>
              </w:rPr>
              <w:t xml:space="preserve">- </w:t>
            </w:r>
            <w:r w:rsidR="00501E41" w:rsidRPr="00501E41">
              <w:rPr>
                <w:rFonts w:cstheme="minorHAnsi"/>
                <w:shd w:val="clear" w:color="auto" w:fill="FFFFFF"/>
              </w:rPr>
              <w:t>61%</w:t>
            </w:r>
          </w:p>
          <w:p w14:paraId="56FF3FA9" w14:textId="77777777" w:rsidR="00F61DF9" w:rsidRDefault="00220A04" w:rsidP="00F61DF9">
            <w:r>
              <w:t xml:space="preserve">I worked as a </w:t>
            </w:r>
            <w:r w:rsidR="00CF7B5C">
              <w:t xml:space="preserve">computer </w:t>
            </w:r>
            <w:r w:rsidRPr="00220A04">
              <w:t xml:space="preserve">lab assistant </w:t>
            </w:r>
            <w:r>
              <w:t xml:space="preserve">on my holidays </w:t>
            </w:r>
          </w:p>
        </w:tc>
      </w:tr>
    </w:tbl>
    <w:sdt>
      <w:sdtPr>
        <w:alias w:val="Skills:"/>
        <w:tag w:val="Skills:"/>
        <w:id w:val="-1392877668"/>
        <w:placeholder>
          <w:docPart w:val="3EFA9868EF5A48E385264712EF6A3DA2"/>
        </w:placeholder>
        <w:temporary/>
        <w:showingPlcHdr/>
        <w15:appearance w15:val="hidden"/>
      </w:sdtPr>
      <w:sdtEndPr/>
      <w:sdtContent>
        <w:p w14:paraId="6705D781" w14:textId="6A495C38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AA1BF91" w14:textId="77777777" w:rsidTr="00361489">
        <w:trPr>
          <w:trHeight w:val="1552"/>
        </w:trPr>
        <w:tc>
          <w:tcPr>
            <w:tcW w:w="4680" w:type="dxa"/>
          </w:tcPr>
          <w:p w14:paraId="43A6672C" w14:textId="0E51E688" w:rsidR="00BB6110" w:rsidRPr="00BB6110" w:rsidRDefault="00BB6110" w:rsidP="00BB6110">
            <w:pPr>
              <w:pStyle w:val="ListBullet"/>
              <w:rPr>
                <w:rFonts w:cstheme="minorHAnsi"/>
                <w:b/>
              </w:rPr>
            </w:pPr>
            <w:r w:rsidRPr="00BB6110">
              <w:rPr>
                <w:rFonts w:cstheme="minorHAnsi"/>
                <w:color w:val="202124"/>
                <w:shd w:val="clear" w:color="auto" w:fill="FFFFFF"/>
              </w:rPr>
              <w:t>Programming languages:</w:t>
            </w:r>
          </w:p>
          <w:p w14:paraId="49016A76" w14:textId="1F8ECD0E" w:rsidR="00BB6110" w:rsidRDefault="00BB6110" w:rsidP="00361489">
            <w:pPr>
              <w:pStyle w:val="ListBullet"/>
              <w:numPr>
                <w:ilvl w:val="0"/>
                <w:numId w:val="19"/>
              </w:numPr>
            </w:pPr>
            <w:r>
              <w:t xml:space="preserve">HTML, CSS, Bootstrap and </w:t>
            </w:r>
            <w:r w:rsidR="00A00B2F">
              <w:t>JavaScript</w:t>
            </w:r>
          </w:p>
          <w:p w14:paraId="132D6F3E" w14:textId="20910E49" w:rsidR="00BB6110" w:rsidRPr="00BB6110" w:rsidRDefault="00BB6110" w:rsidP="00BB6110">
            <w:pPr>
              <w:pStyle w:val="ListBullet"/>
            </w:pPr>
            <w:r>
              <w:t>Coding</w:t>
            </w:r>
          </w:p>
          <w:p w14:paraId="6452880F" w14:textId="4D3A8C3A" w:rsidR="00BB6110" w:rsidRPr="006E1507" w:rsidRDefault="00BB6110" w:rsidP="00BB6110">
            <w:pPr>
              <w:pStyle w:val="ListBullet"/>
            </w:pPr>
            <w:r>
              <w:t>Developer</w:t>
            </w:r>
          </w:p>
          <w:p w14:paraId="1B1CAD76" w14:textId="185F2E23" w:rsidR="001F4E6D" w:rsidRDefault="00BB6110" w:rsidP="00BB6110">
            <w:pPr>
              <w:pStyle w:val="ListBullet"/>
            </w:pPr>
            <w:r>
              <w:t>Photoshop</w:t>
            </w:r>
          </w:p>
          <w:p w14:paraId="1679BBE7" w14:textId="550A708A" w:rsidR="00BB6110" w:rsidRDefault="00BB6110" w:rsidP="00BB6110">
            <w:pPr>
              <w:pStyle w:val="ListBullet"/>
            </w:pPr>
            <w:r>
              <w:t>Video Editing</w:t>
            </w:r>
          </w:p>
          <w:p w14:paraId="22B44C06" w14:textId="77777777" w:rsidR="00BB6110" w:rsidRDefault="00BB6110" w:rsidP="00BB6110">
            <w:pPr>
              <w:pStyle w:val="ListBullet"/>
            </w:pPr>
            <w:r>
              <w:t xml:space="preserve">Hardworking </w:t>
            </w:r>
          </w:p>
          <w:p w14:paraId="1D2BDF89" w14:textId="4DF954D8" w:rsidR="00361489" w:rsidRPr="00F34D19" w:rsidRDefault="00361489" w:rsidP="0036148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  <w:p w14:paraId="22141416" w14:textId="16104D62" w:rsidR="00361489" w:rsidRDefault="00361489" w:rsidP="0036148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34D19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Projects:</w:t>
            </w:r>
          </w:p>
          <w:p w14:paraId="7FA4617C" w14:textId="77777777" w:rsidR="00C37BBE" w:rsidRDefault="00C37BBE" w:rsidP="0036148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  <w:p w14:paraId="0220020F" w14:textId="7A537C29" w:rsidR="003671F7" w:rsidRPr="003671F7" w:rsidRDefault="003671F7" w:rsidP="003671F7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Solo Front End  Projec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ts</w:t>
            </w:r>
            <w:r w:rsidRPr="003671F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1E684A5" w14:textId="77777777" w:rsidR="003671F7" w:rsidRDefault="003671F7" w:rsidP="003671F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FBA8E2" w14:textId="77777777" w:rsidR="003671F7" w:rsidRDefault="00846794" w:rsidP="003671F7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2C5C85"/>
                <w:sz w:val="24"/>
                <w:szCs w:val="24"/>
                <w:u w:val="single"/>
              </w:rPr>
            </w:pPr>
            <w:hyperlink r:id="rId7">
              <w:r w:rsidR="003671F7">
                <w:rPr>
                  <w:rFonts w:ascii="Times New Roman" w:eastAsia="Times New Roman" w:hAnsi="Times New Roman" w:cs="Times New Roman"/>
                  <w:color w:val="2C5C85"/>
                  <w:sz w:val="24"/>
                  <w:szCs w:val="24"/>
                  <w:u w:val="single"/>
                </w:rPr>
                <w:t>https://sunagbsc.org/</w:t>
              </w:r>
            </w:hyperlink>
          </w:p>
          <w:p w14:paraId="718A98C1" w14:textId="77777777" w:rsidR="003671F7" w:rsidRDefault="00846794" w:rsidP="003671F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>
              <w:r w:rsidR="003671F7">
                <w:rPr>
                  <w:rFonts w:ascii="Times New Roman" w:eastAsia="Times New Roman" w:hAnsi="Times New Roman" w:cs="Times New Roman"/>
                  <w:color w:val="2C5C85"/>
                  <w:sz w:val="24"/>
                  <w:szCs w:val="24"/>
                  <w:u w:val="single"/>
                </w:rPr>
                <w:t>https://viragooneoagepub.com/</w:t>
              </w:r>
            </w:hyperlink>
          </w:p>
          <w:p w14:paraId="6D130CDC" w14:textId="77777777" w:rsidR="003671F7" w:rsidRDefault="003671F7" w:rsidP="003671F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E151BB" w14:textId="437B87A1" w:rsidR="003671F7" w:rsidRDefault="003671F7" w:rsidP="003671F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1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Projects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50F1595" w14:textId="77777777" w:rsidR="003671F7" w:rsidRDefault="003671F7" w:rsidP="003671F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092582" w14:textId="77777777" w:rsidR="003671F7" w:rsidRDefault="00846794" w:rsidP="003671F7">
            <w:pPr>
              <w:spacing w:after="200" w:line="276" w:lineRule="auto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hyperlink r:id="rId9">
              <w:r w:rsidR="003671F7">
                <w:rPr>
                  <w:rFonts w:ascii="Arial" w:eastAsia="Arial" w:hAnsi="Arial" w:cs="Arial"/>
                  <w:color w:val="2C5C85"/>
                  <w:sz w:val="24"/>
                  <w:szCs w:val="24"/>
                  <w:u w:val="single"/>
                </w:rPr>
                <w:t>http://rma.digitalmoon.in/</w:t>
              </w:r>
            </w:hyperlink>
          </w:p>
          <w:p w14:paraId="7AF0DD5D" w14:textId="77777777" w:rsidR="003671F7" w:rsidRDefault="00846794" w:rsidP="003671F7">
            <w:pPr>
              <w:spacing w:after="200" w:line="276" w:lineRule="auto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hyperlink r:id="rId10">
              <w:r w:rsidR="003671F7">
                <w:rPr>
                  <w:rFonts w:ascii="Arial" w:eastAsia="Arial" w:hAnsi="Arial" w:cs="Arial"/>
                  <w:color w:val="2C5C85"/>
                  <w:sz w:val="24"/>
                  <w:szCs w:val="24"/>
                  <w:u w:val="single"/>
                </w:rPr>
                <w:t>http://raghava.digitalmoon.in/</w:t>
              </w:r>
            </w:hyperlink>
          </w:p>
          <w:p w14:paraId="056943C8" w14:textId="77777777" w:rsidR="003671F7" w:rsidRDefault="00846794" w:rsidP="003671F7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>
              <w:r w:rsidR="003671F7">
                <w:rPr>
                  <w:rFonts w:ascii="Times New Roman" w:eastAsia="Times New Roman" w:hAnsi="Times New Roman" w:cs="Times New Roman"/>
                  <w:color w:val="2C5C85"/>
                  <w:sz w:val="24"/>
                  <w:szCs w:val="24"/>
                  <w:u w:val="single"/>
                </w:rPr>
                <w:t>https://cityhospitalkkd.in/</w:t>
              </w:r>
            </w:hyperlink>
          </w:p>
          <w:p w14:paraId="7793DE05" w14:textId="77777777" w:rsidR="00C37BBE" w:rsidRPr="00361489" w:rsidRDefault="00C37BBE" w:rsidP="0036148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  <w:p w14:paraId="372B43F1" w14:textId="454D29C3" w:rsidR="00361489" w:rsidRDefault="00361489" w:rsidP="00361489">
            <w:pPr>
              <w:numPr>
                <w:ilvl w:val="0"/>
                <w:numId w:val="20"/>
              </w:numPr>
              <w:spacing w:after="20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Opins Site</w:t>
            </w:r>
          </w:p>
          <w:p w14:paraId="11DA3EBC" w14:textId="77777777" w:rsidR="00361489" w:rsidRDefault="00361489" w:rsidP="00361489">
            <w:pPr>
              <w:numPr>
                <w:ilvl w:val="0"/>
                <w:numId w:val="20"/>
              </w:numPr>
              <w:spacing w:after="20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Guess My Number (Web Game)</w:t>
            </w:r>
          </w:p>
          <w:p w14:paraId="7CA55F07" w14:textId="501AF2F1" w:rsidR="00361489" w:rsidRDefault="00361489" w:rsidP="00361489">
            <w:pPr>
              <w:numPr>
                <w:ilvl w:val="0"/>
                <w:numId w:val="20"/>
              </w:numPr>
              <w:spacing w:after="20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Swiggy</w:t>
            </w:r>
            <w:r w:rsidR="0005164F">
              <w:rPr>
                <w:rFonts w:ascii="Times New Roman" w:eastAsia="Times New Roman" w:hAnsi="Times New Roman" w:cs="Times New Roman"/>
                <w:sz w:val="24"/>
              </w:rPr>
              <w:t xml:space="preserve"> - Test Project</w:t>
            </w:r>
          </w:p>
          <w:p w14:paraId="6F3B7A3D" w14:textId="1816CE5D" w:rsidR="00361489" w:rsidRDefault="00361489" w:rsidP="00361489">
            <w:pPr>
              <w:numPr>
                <w:ilvl w:val="0"/>
                <w:numId w:val="20"/>
              </w:numPr>
              <w:spacing w:after="20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Meesho</w:t>
            </w:r>
            <w:r w:rsidR="0005164F">
              <w:rPr>
                <w:rFonts w:ascii="Times New Roman" w:eastAsia="Times New Roman" w:hAnsi="Times New Roman" w:cs="Times New Roman"/>
                <w:sz w:val="24"/>
              </w:rPr>
              <w:t xml:space="preserve"> - Test Project</w:t>
            </w:r>
          </w:p>
          <w:p w14:paraId="57CD692D" w14:textId="068844D4" w:rsidR="00361489" w:rsidRPr="00F1390D" w:rsidRDefault="00361489" w:rsidP="00361489">
            <w:pPr>
              <w:numPr>
                <w:ilvl w:val="0"/>
                <w:numId w:val="20"/>
              </w:numPr>
              <w:spacing w:after="20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Nicola Rider</w:t>
            </w:r>
            <w:r w:rsidR="0005164F">
              <w:rPr>
                <w:rFonts w:ascii="Times New Roman" w:eastAsia="Times New Roman" w:hAnsi="Times New Roman" w:cs="Times New Roman"/>
                <w:sz w:val="24"/>
              </w:rPr>
              <w:t xml:space="preserve"> – Test Project</w:t>
            </w:r>
          </w:p>
          <w:p w14:paraId="7E48B64A" w14:textId="20354304" w:rsidR="00361489" w:rsidRPr="00F1390D" w:rsidRDefault="00361489" w:rsidP="00361489">
            <w:pPr>
              <w:numPr>
                <w:ilvl w:val="0"/>
                <w:numId w:val="20"/>
              </w:numPr>
              <w:spacing w:after="200"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Filpkart (Bootstrap)</w:t>
            </w:r>
            <w:r w:rsidR="0005164F">
              <w:rPr>
                <w:rFonts w:ascii="Times New Roman" w:eastAsia="Times New Roman" w:hAnsi="Times New Roman" w:cs="Times New Roman"/>
                <w:sz w:val="24"/>
              </w:rPr>
              <w:t xml:space="preserve"> - Test Project</w:t>
            </w:r>
          </w:p>
          <w:p w14:paraId="5D8F3B6D" w14:textId="79D53A86" w:rsidR="00361489" w:rsidRPr="006E1507" w:rsidRDefault="00361489" w:rsidP="00361489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4680" w:type="dxa"/>
            <w:tcMar>
              <w:left w:w="360" w:type="dxa"/>
            </w:tcMar>
          </w:tcPr>
          <w:p w14:paraId="66D10EE8" w14:textId="1E214F54" w:rsidR="00BB6110" w:rsidRDefault="00BB6110" w:rsidP="00361489">
            <w:pPr>
              <w:pStyle w:val="ListBullet"/>
            </w:pPr>
            <w:r>
              <w:t>Fast learner and creative thinker</w:t>
            </w:r>
          </w:p>
          <w:p w14:paraId="7D35C7D3" w14:textId="77777777" w:rsidR="00BB6110" w:rsidRDefault="00BB6110" w:rsidP="00361489">
            <w:pPr>
              <w:pStyle w:val="ListBullet"/>
            </w:pPr>
            <w:r>
              <w:t>Adaptability</w:t>
            </w:r>
          </w:p>
          <w:p w14:paraId="17BF55B8" w14:textId="77777777" w:rsidR="00BB6110" w:rsidRDefault="00BB6110" w:rsidP="00361489">
            <w:pPr>
              <w:pStyle w:val="ListBullet"/>
            </w:pPr>
            <w:r>
              <w:t>Socially Active</w:t>
            </w:r>
          </w:p>
          <w:p w14:paraId="7B1C2962" w14:textId="77777777" w:rsidR="001E3120" w:rsidRDefault="00BB6110" w:rsidP="00361489">
            <w:pPr>
              <w:pStyle w:val="ListBullet"/>
            </w:pPr>
            <w:r>
              <w:t>Can Work Overtime</w:t>
            </w:r>
          </w:p>
          <w:p w14:paraId="026C860C" w14:textId="137F776B" w:rsidR="00BB6110" w:rsidRDefault="00BB6110" w:rsidP="00361489">
            <w:pPr>
              <w:pStyle w:val="ListBullet"/>
            </w:pPr>
            <w:r>
              <w:t>Flexibility</w:t>
            </w:r>
          </w:p>
          <w:p w14:paraId="6E58C0DC" w14:textId="1049BBA1" w:rsidR="00BB6110" w:rsidRDefault="00BB6110" w:rsidP="00361489">
            <w:pPr>
              <w:pStyle w:val="ListBullet"/>
            </w:pPr>
            <w:r>
              <w:t>Creator</w:t>
            </w:r>
          </w:p>
          <w:p w14:paraId="77AFC91B" w14:textId="5B0F7213" w:rsidR="00361489" w:rsidRDefault="00361489" w:rsidP="00361489">
            <w:pPr>
              <w:pStyle w:val="ListBullet"/>
            </w:pPr>
            <w:r>
              <w:t>Good With Explainning</w:t>
            </w:r>
          </w:p>
          <w:p w14:paraId="1C150B21" w14:textId="77777777" w:rsidR="00BB6110" w:rsidRDefault="00BB6110" w:rsidP="00BB6110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1EE74DD6" w14:textId="5DF42AD6" w:rsidR="00BB6110" w:rsidRPr="006E1507" w:rsidRDefault="00BB6110" w:rsidP="00BB6110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7F378370" w14:textId="77777777" w:rsidR="00361489" w:rsidRPr="00E32538" w:rsidRDefault="00361489" w:rsidP="00361489">
      <w:pPr>
        <w:spacing w:after="200" w:line="276" w:lineRule="auto"/>
        <w:rPr>
          <w:rFonts w:asciiTheme="majorHAnsi" w:eastAsia="Times New Roman" w:hAnsiTheme="majorHAnsi" w:cs="Times New Roman"/>
          <w:b/>
          <w:color w:val="auto"/>
          <w:sz w:val="28"/>
          <w:szCs w:val="28"/>
        </w:rPr>
      </w:pPr>
      <w:r w:rsidRPr="00E32538">
        <w:rPr>
          <w:rFonts w:asciiTheme="majorHAnsi" w:eastAsia="Times New Roman" w:hAnsiTheme="majorHAnsi" w:cs="Times New Roman"/>
          <w:b/>
          <w:color w:val="auto"/>
          <w:sz w:val="28"/>
          <w:szCs w:val="28"/>
        </w:rPr>
        <w:t>Training:</w:t>
      </w:r>
    </w:p>
    <w:p w14:paraId="0FBA5135" w14:textId="6349D83C" w:rsidR="00361489" w:rsidRPr="00501E41" w:rsidRDefault="00361489" w:rsidP="00361489">
      <w:pPr>
        <w:numPr>
          <w:ilvl w:val="0"/>
          <w:numId w:val="2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color w:val="auto"/>
          <w:sz w:val="24"/>
        </w:rPr>
        <w:t xml:space="preserve">Trained in EPDCEL SUB-STATION [ POWER OFFICE] IN {PENDURTHI}  </w:t>
      </w:r>
    </w:p>
    <w:p w14:paraId="4DEF07C5" w14:textId="25BD268C" w:rsidR="00501E41" w:rsidRDefault="00361489" w:rsidP="00501E41">
      <w:pPr>
        <w:numPr>
          <w:ilvl w:val="0"/>
          <w:numId w:val="2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color w:val="auto"/>
          <w:sz w:val="24"/>
        </w:rPr>
        <w:t>Went To Coding School At N.A.D</w:t>
      </w:r>
    </w:p>
    <w:p w14:paraId="647C9DAD" w14:textId="77777777" w:rsidR="001E467E" w:rsidRPr="001E467E" w:rsidRDefault="001E467E" w:rsidP="00A944C0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auto"/>
          <w:sz w:val="24"/>
        </w:rPr>
      </w:pPr>
    </w:p>
    <w:p w14:paraId="50189665" w14:textId="791FA44D" w:rsidR="00501E41" w:rsidRPr="00E32538" w:rsidRDefault="00501E41" w:rsidP="00501E41">
      <w:pPr>
        <w:spacing w:after="200" w:line="276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E32538">
        <w:rPr>
          <w:rFonts w:asciiTheme="majorHAnsi" w:eastAsia="Times New Roman" w:hAnsiTheme="majorHAnsi" w:cs="Times New Roman"/>
          <w:b/>
          <w:sz w:val="24"/>
        </w:rPr>
        <w:t xml:space="preserve"> </w:t>
      </w:r>
      <w:r w:rsidRPr="00E32538">
        <w:rPr>
          <w:rFonts w:asciiTheme="majorHAnsi" w:eastAsia="Times New Roman" w:hAnsiTheme="majorHAnsi" w:cs="Times New Roman"/>
          <w:b/>
          <w:color w:val="auto"/>
          <w:sz w:val="28"/>
          <w:szCs w:val="28"/>
        </w:rPr>
        <w:t>Personal Details:</w:t>
      </w:r>
    </w:p>
    <w:p w14:paraId="5A4E8A6A" w14:textId="77777777" w:rsidR="00501E41" w:rsidRDefault="00501E41" w:rsidP="00501E41">
      <w:pPr>
        <w:numPr>
          <w:ilvl w:val="0"/>
          <w:numId w:val="1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 w:rsidRPr="00501E41">
        <w:rPr>
          <w:rFonts w:ascii="Times New Roman" w:eastAsia="Times New Roman" w:hAnsi="Times New Roman" w:cs="Times New Roman"/>
          <w:b/>
          <w:color w:val="auto"/>
          <w:sz w:val="24"/>
        </w:rPr>
        <w:t xml:space="preserve">Full Name: </w:t>
      </w:r>
      <w:r>
        <w:rPr>
          <w:rFonts w:ascii="Times New Roman" w:eastAsia="Times New Roman" w:hAnsi="Times New Roman" w:cs="Times New Roman"/>
          <w:sz w:val="24"/>
        </w:rPr>
        <w:t>KORIBILLI TEJA</w:t>
      </w:r>
    </w:p>
    <w:p w14:paraId="1220E9AA" w14:textId="77777777" w:rsidR="00501E41" w:rsidRDefault="00501E41" w:rsidP="00501E41">
      <w:pPr>
        <w:numPr>
          <w:ilvl w:val="0"/>
          <w:numId w:val="1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 w:rsidRPr="00501E41">
        <w:rPr>
          <w:rFonts w:ascii="Times New Roman" w:eastAsia="Times New Roman" w:hAnsi="Times New Roman" w:cs="Times New Roman"/>
          <w:b/>
          <w:color w:val="auto"/>
          <w:sz w:val="24"/>
        </w:rPr>
        <w:t xml:space="preserve">Gender: </w:t>
      </w:r>
      <w:r w:rsidRPr="00501E41">
        <w:rPr>
          <w:rFonts w:ascii="Times New Roman" w:eastAsia="Times New Roman" w:hAnsi="Times New Roman" w:cs="Times New Roman"/>
          <w:color w:val="auto"/>
          <w:sz w:val="24"/>
        </w:rPr>
        <w:t>Male</w:t>
      </w:r>
    </w:p>
    <w:p w14:paraId="13B0DA7B" w14:textId="77777777" w:rsidR="00501E41" w:rsidRDefault="00501E41" w:rsidP="00501E41">
      <w:pPr>
        <w:numPr>
          <w:ilvl w:val="0"/>
          <w:numId w:val="1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501E41">
        <w:rPr>
          <w:rFonts w:ascii="Times New Roman" w:eastAsia="Times New Roman" w:hAnsi="Times New Roman" w:cs="Times New Roman"/>
          <w:b/>
          <w:color w:val="auto"/>
          <w:sz w:val="24"/>
        </w:rPr>
        <w:t>Date of Birth</w:t>
      </w:r>
      <w:r w:rsidRPr="00501E41">
        <w:rPr>
          <w:rFonts w:ascii="Times New Roman" w:eastAsia="Times New Roman" w:hAnsi="Times New Roman" w:cs="Times New Roman"/>
          <w:color w:val="auto"/>
          <w:sz w:val="24"/>
        </w:rPr>
        <w:t>: 8</w:t>
      </w:r>
      <w:r w:rsidRPr="00501E41">
        <w:rPr>
          <w:rFonts w:ascii="Times New Roman" w:eastAsia="Times New Roman" w:hAnsi="Times New Roman" w:cs="Times New Roman"/>
          <w:color w:val="auto"/>
          <w:sz w:val="24"/>
          <w:vertAlign w:val="superscript"/>
        </w:rPr>
        <w:t>th</w:t>
      </w:r>
      <w:r w:rsidRPr="00501E41">
        <w:rPr>
          <w:rFonts w:ascii="Times New Roman" w:eastAsia="Times New Roman" w:hAnsi="Times New Roman" w:cs="Times New Roman"/>
          <w:color w:val="auto"/>
          <w:sz w:val="24"/>
        </w:rPr>
        <w:t xml:space="preserve"> Aug, 1997.</w:t>
      </w:r>
    </w:p>
    <w:p w14:paraId="02BA4B3F" w14:textId="7B313E18" w:rsidR="00501E41" w:rsidRPr="00501E41" w:rsidRDefault="00501E41" w:rsidP="00501E41">
      <w:pPr>
        <w:numPr>
          <w:ilvl w:val="0"/>
          <w:numId w:val="1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b/>
          <w:color w:val="auto"/>
          <w:sz w:val="24"/>
        </w:rPr>
        <w:lastRenderedPageBreak/>
        <w:t>Hobbies</w:t>
      </w:r>
      <w:r w:rsidRPr="00501E41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:  </w:t>
      </w:r>
      <w:r w:rsidRPr="00501E41">
        <w:rPr>
          <w:rFonts w:ascii="Times New Roman" w:eastAsia="Times New Roman" w:hAnsi="Times New Roman" w:cs="Times New Roman"/>
          <w:b/>
          <w:bCs/>
          <w:color w:val="auto"/>
          <w:sz w:val="24"/>
          <w:highlight w:val="yellow"/>
        </w:rPr>
        <w:t>Creating</w:t>
      </w:r>
      <w:r w:rsidR="00FA35AC">
        <w:rPr>
          <w:rFonts w:ascii="Times New Roman" w:eastAsia="Times New Roman" w:hAnsi="Times New Roman" w:cs="Times New Roman"/>
          <w:b/>
          <w:bCs/>
          <w:color w:val="auto"/>
          <w:sz w:val="24"/>
          <w:highlight w:val="yellow"/>
        </w:rPr>
        <w:t xml:space="preserve"> </w:t>
      </w:r>
      <w:r w:rsidRPr="00501E41">
        <w:rPr>
          <w:rFonts w:ascii="Times New Roman" w:eastAsia="Times New Roman" w:hAnsi="Times New Roman" w:cs="Times New Roman"/>
          <w:b/>
          <w:bCs/>
          <w:color w:val="auto"/>
          <w:sz w:val="24"/>
          <w:highlight w:val="yellow"/>
        </w:rPr>
        <w:t>Sites, Creating Sample web Games</w:t>
      </w:r>
      <w:r w:rsidRPr="00501E41">
        <w:rPr>
          <w:rFonts w:ascii="Times New Roman" w:eastAsia="Times New Roman" w:hAnsi="Times New Roman" w:cs="Times New Roman"/>
          <w:color w:val="auto"/>
          <w:sz w:val="24"/>
          <w:highlight w:val="yellow"/>
        </w:rPr>
        <w:t>,</w:t>
      </w:r>
      <w:r w:rsidRPr="00501E4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0C6FD2">
        <w:rPr>
          <w:rFonts w:ascii="Times New Roman" w:eastAsia="Times New Roman" w:hAnsi="Times New Roman" w:cs="Times New Roman"/>
          <w:color w:val="auto"/>
          <w:sz w:val="24"/>
        </w:rPr>
        <w:t xml:space="preserve">Playing </w:t>
      </w:r>
      <w:r w:rsidRPr="00501E41">
        <w:rPr>
          <w:rFonts w:ascii="Times New Roman" w:eastAsia="Times New Roman" w:hAnsi="Times New Roman" w:cs="Times New Roman"/>
          <w:color w:val="auto"/>
          <w:sz w:val="24"/>
        </w:rPr>
        <w:t xml:space="preserve">Chess, Photoshop, Recording Gameplay videos, Editing videos and uploading in Youtube, Watching Anime, Reading Manga’s, Playing with </w:t>
      </w:r>
      <w:r w:rsidR="00450145">
        <w:rPr>
          <w:rFonts w:ascii="Times New Roman" w:eastAsia="Times New Roman" w:hAnsi="Times New Roman" w:cs="Times New Roman"/>
          <w:color w:val="auto"/>
          <w:sz w:val="24"/>
        </w:rPr>
        <w:t xml:space="preserve">my </w:t>
      </w:r>
      <w:r w:rsidRPr="00501E41">
        <w:rPr>
          <w:rFonts w:ascii="Times New Roman" w:eastAsia="Times New Roman" w:hAnsi="Times New Roman" w:cs="Times New Roman"/>
          <w:color w:val="auto"/>
          <w:sz w:val="24"/>
        </w:rPr>
        <w:t>pet, Listening music.</w:t>
      </w:r>
    </w:p>
    <w:p w14:paraId="21AA8FB5" w14:textId="77777777" w:rsidR="00501E41" w:rsidRPr="00E32538" w:rsidRDefault="00501E41" w:rsidP="00914115">
      <w:pPr>
        <w:spacing w:after="200" w:line="276" w:lineRule="auto"/>
        <w:rPr>
          <w:rFonts w:asciiTheme="majorHAnsi" w:eastAsia="Times New Roman" w:hAnsiTheme="majorHAnsi" w:cs="Times New Roman"/>
          <w:b/>
          <w:sz w:val="28"/>
          <w:szCs w:val="28"/>
        </w:rPr>
      </w:pPr>
    </w:p>
    <w:p w14:paraId="489CFB35" w14:textId="76010F08" w:rsidR="00914115" w:rsidRPr="00E32538" w:rsidRDefault="00914115" w:rsidP="00914115">
      <w:pPr>
        <w:spacing w:after="200" w:line="276" w:lineRule="auto"/>
        <w:rPr>
          <w:rFonts w:asciiTheme="majorHAnsi" w:eastAsia="Times New Roman" w:hAnsiTheme="majorHAnsi" w:cs="Times New Roman"/>
          <w:b/>
          <w:color w:val="auto"/>
          <w:sz w:val="28"/>
          <w:szCs w:val="28"/>
        </w:rPr>
      </w:pPr>
      <w:r w:rsidRPr="00E32538">
        <w:rPr>
          <w:rFonts w:asciiTheme="majorHAnsi" w:eastAsia="Times New Roman" w:hAnsiTheme="majorHAnsi" w:cs="Times New Roman"/>
          <w:b/>
          <w:color w:val="auto"/>
          <w:sz w:val="28"/>
          <w:szCs w:val="28"/>
        </w:rPr>
        <w:t>Academic Achievements &amp; Extra Curricular Activities:</w:t>
      </w:r>
    </w:p>
    <w:p w14:paraId="35393D6D" w14:textId="57F68462" w:rsidR="00914115" w:rsidRDefault="00914115" w:rsidP="00914115">
      <w:pPr>
        <w:numPr>
          <w:ilvl w:val="0"/>
          <w:numId w:val="21"/>
        </w:numPr>
        <w:spacing w:line="276" w:lineRule="auto"/>
        <w:ind w:left="720" w:hanging="360"/>
        <w:rPr>
          <w:rFonts w:ascii="Arial" w:eastAsia="Arial" w:hAnsi="Arial" w:cs="Arial"/>
          <w:color w:val="auto"/>
        </w:rPr>
      </w:pPr>
      <w:r w:rsidRPr="00501E41">
        <w:rPr>
          <w:rFonts w:ascii="Arial" w:eastAsia="Arial" w:hAnsi="Arial" w:cs="Arial"/>
          <w:color w:val="auto"/>
        </w:rPr>
        <w:t>Always maintained consistency throughout academics.</w:t>
      </w:r>
    </w:p>
    <w:p w14:paraId="274192B9" w14:textId="77777777" w:rsidR="00501E41" w:rsidRPr="00501E41" w:rsidRDefault="00501E41" w:rsidP="00501E41">
      <w:pPr>
        <w:spacing w:line="276" w:lineRule="auto"/>
        <w:ind w:left="720"/>
        <w:rPr>
          <w:rFonts w:ascii="Arial" w:eastAsia="Arial" w:hAnsi="Arial" w:cs="Arial"/>
          <w:color w:val="auto"/>
        </w:rPr>
      </w:pPr>
    </w:p>
    <w:p w14:paraId="6FF65297" w14:textId="77777777" w:rsidR="00914115" w:rsidRPr="00501E41" w:rsidRDefault="00914115" w:rsidP="00914115">
      <w:pPr>
        <w:numPr>
          <w:ilvl w:val="0"/>
          <w:numId w:val="2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color w:val="auto"/>
          <w:sz w:val="24"/>
        </w:rPr>
        <w:t>Received 3</w:t>
      </w:r>
      <w:r w:rsidRPr="00501E41">
        <w:rPr>
          <w:rFonts w:ascii="Times New Roman" w:eastAsia="Times New Roman" w:hAnsi="Times New Roman" w:cs="Times New Roman"/>
          <w:color w:val="auto"/>
          <w:sz w:val="24"/>
          <w:vertAlign w:val="superscript"/>
        </w:rPr>
        <w:t xml:space="preserve">rd </w:t>
      </w:r>
      <w:r w:rsidRPr="00501E41">
        <w:rPr>
          <w:rFonts w:ascii="Times New Roman" w:eastAsia="Times New Roman" w:hAnsi="Times New Roman" w:cs="Times New Roman"/>
          <w:color w:val="auto"/>
          <w:sz w:val="24"/>
        </w:rPr>
        <w:t>prize in Science Exhibition.</w:t>
      </w:r>
    </w:p>
    <w:p w14:paraId="57CB5C72" w14:textId="77777777" w:rsidR="00914115" w:rsidRPr="00501E41" w:rsidRDefault="00914115" w:rsidP="00914115">
      <w:pPr>
        <w:numPr>
          <w:ilvl w:val="0"/>
          <w:numId w:val="2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color w:val="auto"/>
          <w:sz w:val="24"/>
        </w:rPr>
        <w:t>Achieved Scholarship under fees reimbursement scheme during Diploma.</w:t>
      </w:r>
    </w:p>
    <w:p w14:paraId="2FA66957" w14:textId="1161781E" w:rsidR="00914115" w:rsidRPr="00501E41" w:rsidRDefault="00914115" w:rsidP="00914115">
      <w:pPr>
        <w:numPr>
          <w:ilvl w:val="0"/>
          <w:numId w:val="2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color w:val="auto"/>
          <w:sz w:val="24"/>
        </w:rPr>
        <w:t>Received 3</w:t>
      </w:r>
      <w:r w:rsidRPr="00501E41">
        <w:rPr>
          <w:rFonts w:ascii="Times New Roman" w:eastAsia="Times New Roman" w:hAnsi="Times New Roman" w:cs="Times New Roman"/>
          <w:color w:val="auto"/>
          <w:sz w:val="24"/>
          <w:vertAlign w:val="superscript"/>
        </w:rPr>
        <w:t>rd</w:t>
      </w:r>
      <w:r w:rsidRPr="00501E41">
        <w:rPr>
          <w:rFonts w:ascii="Times New Roman" w:eastAsia="Times New Roman" w:hAnsi="Times New Roman" w:cs="Times New Roman"/>
          <w:color w:val="auto"/>
          <w:sz w:val="24"/>
        </w:rPr>
        <w:t xml:space="preserve"> prize in Drawing Competition in school.</w:t>
      </w:r>
    </w:p>
    <w:p w14:paraId="1E2405F9" w14:textId="77777777" w:rsidR="00914115" w:rsidRPr="00501E41" w:rsidRDefault="00914115" w:rsidP="00914115">
      <w:pPr>
        <w:numPr>
          <w:ilvl w:val="0"/>
          <w:numId w:val="2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color w:val="auto"/>
          <w:sz w:val="24"/>
        </w:rPr>
        <w:t>One of the leaders of House in school.</w:t>
      </w:r>
    </w:p>
    <w:p w14:paraId="6705F35A" w14:textId="77777777" w:rsidR="00914115" w:rsidRPr="00501E41" w:rsidRDefault="00914115" w:rsidP="00914115">
      <w:pPr>
        <w:numPr>
          <w:ilvl w:val="0"/>
          <w:numId w:val="2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color w:val="auto"/>
          <w:sz w:val="24"/>
        </w:rPr>
        <w:t>Participated in Sports event conducted in school &amp; college.</w:t>
      </w:r>
    </w:p>
    <w:p w14:paraId="6A55B1FD" w14:textId="77777777" w:rsidR="00914115" w:rsidRPr="00501E41" w:rsidRDefault="00914115" w:rsidP="00914115">
      <w:pPr>
        <w:numPr>
          <w:ilvl w:val="0"/>
          <w:numId w:val="2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color w:val="auto"/>
          <w:sz w:val="24"/>
        </w:rPr>
        <w:t>Member of one of the organizing committees for the College Annual Day Function &amp; Fresher’s Day.</w:t>
      </w:r>
    </w:p>
    <w:p w14:paraId="749A1F22" w14:textId="77777777" w:rsidR="00914115" w:rsidRPr="00501E41" w:rsidRDefault="00914115" w:rsidP="00914115">
      <w:pPr>
        <w:numPr>
          <w:ilvl w:val="0"/>
          <w:numId w:val="2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501E41">
        <w:rPr>
          <w:rFonts w:ascii="Times New Roman" w:eastAsia="Times New Roman" w:hAnsi="Times New Roman" w:cs="Times New Roman"/>
          <w:color w:val="auto"/>
          <w:sz w:val="24"/>
        </w:rPr>
        <w:t>Participated in City Cleanliness Campaign in school.</w:t>
      </w:r>
    </w:p>
    <w:p w14:paraId="57A94E97" w14:textId="77777777" w:rsidR="00914115" w:rsidRPr="00501E41" w:rsidRDefault="00914115" w:rsidP="00914115">
      <w:pPr>
        <w:numPr>
          <w:ilvl w:val="0"/>
          <w:numId w:val="22"/>
        </w:numPr>
        <w:spacing w:line="276" w:lineRule="auto"/>
        <w:ind w:left="720" w:hanging="360"/>
        <w:rPr>
          <w:rFonts w:ascii="Arial" w:eastAsia="Arial" w:hAnsi="Arial" w:cs="Arial"/>
          <w:b/>
          <w:color w:val="auto"/>
        </w:rPr>
      </w:pPr>
      <w:r w:rsidRPr="00501E41">
        <w:rPr>
          <w:rFonts w:ascii="Arial" w:eastAsia="Arial" w:hAnsi="Arial" w:cs="Arial"/>
          <w:color w:val="auto"/>
        </w:rPr>
        <w:t>Actively participated in various cultural activities in school and college.</w:t>
      </w:r>
    </w:p>
    <w:p w14:paraId="7CFDB0DF" w14:textId="34E8233F" w:rsidR="00B51D1B" w:rsidRPr="006E1507" w:rsidRDefault="00B51D1B" w:rsidP="00914115">
      <w:pPr>
        <w:pStyle w:val="Heading1"/>
      </w:pPr>
    </w:p>
    <w:sectPr w:rsidR="00B51D1B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57E1" w14:textId="77777777" w:rsidR="00846794" w:rsidRDefault="00846794" w:rsidP="0068194B">
      <w:r>
        <w:separator/>
      </w:r>
    </w:p>
    <w:p w14:paraId="4338447B" w14:textId="77777777" w:rsidR="00846794" w:rsidRDefault="00846794"/>
    <w:p w14:paraId="60A7F22E" w14:textId="77777777" w:rsidR="00846794" w:rsidRDefault="00846794"/>
  </w:endnote>
  <w:endnote w:type="continuationSeparator" w:id="0">
    <w:p w14:paraId="532DAB2C" w14:textId="77777777" w:rsidR="00846794" w:rsidRDefault="00846794" w:rsidP="0068194B">
      <w:r>
        <w:continuationSeparator/>
      </w:r>
    </w:p>
    <w:p w14:paraId="1A0C9E3D" w14:textId="77777777" w:rsidR="00846794" w:rsidRDefault="00846794"/>
    <w:p w14:paraId="711F492C" w14:textId="77777777" w:rsidR="00846794" w:rsidRDefault="00846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C7E4C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CC17C" w14:textId="77777777" w:rsidR="00846794" w:rsidRDefault="00846794" w:rsidP="0068194B">
      <w:r>
        <w:separator/>
      </w:r>
    </w:p>
    <w:p w14:paraId="3137A19E" w14:textId="77777777" w:rsidR="00846794" w:rsidRDefault="00846794"/>
    <w:p w14:paraId="3E3FEFB5" w14:textId="77777777" w:rsidR="00846794" w:rsidRDefault="00846794"/>
  </w:footnote>
  <w:footnote w:type="continuationSeparator" w:id="0">
    <w:p w14:paraId="4C5E93BA" w14:textId="77777777" w:rsidR="00846794" w:rsidRDefault="00846794" w:rsidP="0068194B">
      <w:r>
        <w:continuationSeparator/>
      </w:r>
    </w:p>
    <w:p w14:paraId="6356213B" w14:textId="77777777" w:rsidR="00846794" w:rsidRDefault="00846794"/>
    <w:p w14:paraId="7A45CC64" w14:textId="77777777" w:rsidR="00846794" w:rsidRDefault="008467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39D1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2F64CE" wp14:editId="053AFA6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FBF4D6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155E69"/>
    <w:multiLevelType w:val="multilevel"/>
    <w:tmpl w:val="366C5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0CE5F9C"/>
    <w:multiLevelType w:val="multilevel"/>
    <w:tmpl w:val="7728C5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D9D47BA"/>
    <w:multiLevelType w:val="multilevel"/>
    <w:tmpl w:val="FFAAE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47F0534"/>
    <w:multiLevelType w:val="hybridMultilevel"/>
    <w:tmpl w:val="46B4F584"/>
    <w:lvl w:ilvl="0" w:tplc="364EA6A2">
      <w:start w:val="2016"/>
      <w:numFmt w:val="bullet"/>
      <w:lvlText w:val=""/>
      <w:lvlJc w:val="left"/>
      <w:pPr>
        <w:ind w:left="705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F595203"/>
    <w:multiLevelType w:val="hybridMultilevel"/>
    <w:tmpl w:val="ED4078E6"/>
    <w:lvl w:ilvl="0" w:tplc="32F6627E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B283F"/>
    <w:multiLevelType w:val="multilevel"/>
    <w:tmpl w:val="541AD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CD81EAF"/>
    <w:multiLevelType w:val="hybridMultilevel"/>
    <w:tmpl w:val="AFB418EA"/>
    <w:lvl w:ilvl="0" w:tplc="D01A08D8">
      <w:start w:val="2016"/>
      <w:numFmt w:val="bullet"/>
      <w:lvlText w:val=""/>
      <w:lvlJc w:val="left"/>
      <w:pPr>
        <w:ind w:left="7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73ED1183"/>
    <w:multiLevelType w:val="hybridMultilevel"/>
    <w:tmpl w:val="C1CEA8CE"/>
    <w:lvl w:ilvl="0" w:tplc="F0824FE0">
      <w:start w:val="20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54DAA"/>
    <w:multiLevelType w:val="multilevel"/>
    <w:tmpl w:val="660A1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10"/>
  </w:num>
  <w:num w:numId="16">
    <w:abstractNumId w:val="17"/>
  </w:num>
  <w:num w:numId="17">
    <w:abstractNumId w:val="15"/>
  </w:num>
  <w:num w:numId="18">
    <w:abstractNumId w:val="20"/>
  </w:num>
  <w:num w:numId="19">
    <w:abstractNumId w:val="19"/>
  </w:num>
  <w:num w:numId="20">
    <w:abstractNumId w:val="11"/>
  </w:num>
  <w:num w:numId="21">
    <w:abstractNumId w:val="2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A7"/>
    <w:rsid w:val="000001EF"/>
    <w:rsid w:val="00007322"/>
    <w:rsid w:val="00007728"/>
    <w:rsid w:val="00012B4F"/>
    <w:rsid w:val="00024584"/>
    <w:rsid w:val="00024730"/>
    <w:rsid w:val="0005164F"/>
    <w:rsid w:val="00055E95"/>
    <w:rsid w:val="0007021F"/>
    <w:rsid w:val="00081916"/>
    <w:rsid w:val="000B2BA5"/>
    <w:rsid w:val="000C6FD2"/>
    <w:rsid w:val="000E558D"/>
    <w:rsid w:val="000F2F8C"/>
    <w:rsid w:val="0010006E"/>
    <w:rsid w:val="001045A8"/>
    <w:rsid w:val="00114A91"/>
    <w:rsid w:val="001427E1"/>
    <w:rsid w:val="00152F45"/>
    <w:rsid w:val="00163668"/>
    <w:rsid w:val="00171566"/>
    <w:rsid w:val="00174676"/>
    <w:rsid w:val="001755A8"/>
    <w:rsid w:val="00184014"/>
    <w:rsid w:val="00192008"/>
    <w:rsid w:val="001B1B24"/>
    <w:rsid w:val="001C0E68"/>
    <w:rsid w:val="001C4B6F"/>
    <w:rsid w:val="001D0BF1"/>
    <w:rsid w:val="001D7B8A"/>
    <w:rsid w:val="001E3120"/>
    <w:rsid w:val="001E467E"/>
    <w:rsid w:val="001E7E0C"/>
    <w:rsid w:val="001F0BB0"/>
    <w:rsid w:val="001F4E6D"/>
    <w:rsid w:val="001F6140"/>
    <w:rsid w:val="00203573"/>
    <w:rsid w:val="0020597D"/>
    <w:rsid w:val="00213B4C"/>
    <w:rsid w:val="00220A04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4EDE"/>
    <w:rsid w:val="002C798F"/>
    <w:rsid w:val="002D23C5"/>
    <w:rsid w:val="002D40BC"/>
    <w:rsid w:val="002D6137"/>
    <w:rsid w:val="002E7E61"/>
    <w:rsid w:val="002F05E5"/>
    <w:rsid w:val="002F254D"/>
    <w:rsid w:val="002F30E4"/>
    <w:rsid w:val="00307140"/>
    <w:rsid w:val="00316DFF"/>
    <w:rsid w:val="003216A8"/>
    <w:rsid w:val="00325B57"/>
    <w:rsid w:val="00336056"/>
    <w:rsid w:val="003544E1"/>
    <w:rsid w:val="00361489"/>
    <w:rsid w:val="00366398"/>
    <w:rsid w:val="003671F7"/>
    <w:rsid w:val="00372032"/>
    <w:rsid w:val="003A0632"/>
    <w:rsid w:val="003A2923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014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31D5"/>
    <w:rsid w:val="004E01EB"/>
    <w:rsid w:val="004E2794"/>
    <w:rsid w:val="00501E41"/>
    <w:rsid w:val="00510392"/>
    <w:rsid w:val="00513E2A"/>
    <w:rsid w:val="00527AE5"/>
    <w:rsid w:val="00566A35"/>
    <w:rsid w:val="0056701E"/>
    <w:rsid w:val="005740D7"/>
    <w:rsid w:val="005A0F26"/>
    <w:rsid w:val="005A1B10"/>
    <w:rsid w:val="005A6850"/>
    <w:rsid w:val="005B1B1B"/>
    <w:rsid w:val="005C5932"/>
    <w:rsid w:val="005D2F35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0A69"/>
    <w:rsid w:val="0079206B"/>
    <w:rsid w:val="00796076"/>
    <w:rsid w:val="007A12ED"/>
    <w:rsid w:val="007C0566"/>
    <w:rsid w:val="007C606B"/>
    <w:rsid w:val="007E5C52"/>
    <w:rsid w:val="007E6A61"/>
    <w:rsid w:val="00801140"/>
    <w:rsid w:val="00803404"/>
    <w:rsid w:val="008227B5"/>
    <w:rsid w:val="00834955"/>
    <w:rsid w:val="00846794"/>
    <w:rsid w:val="00855B59"/>
    <w:rsid w:val="00860461"/>
    <w:rsid w:val="0086487C"/>
    <w:rsid w:val="00866C68"/>
    <w:rsid w:val="00870B20"/>
    <w:rsid w:val="008719E0"/>
    <w:rsid w:val="008829F8"/>
    <w:rsid w:val="00885897"/>
    <w:rsid w:val="008A6538"/>
    <w:rsid w:val="008C7056"/>
    <w:rsid w:val="008F3B14"/>
    <w:rsid w:val="00901899"/>
    <w:rsid w:val="0090344B"/>
    <w:rsid w:val="00905154"/>
    <w:rsid w:val="00905715"/>
    <w:rsid w:val="0091321E"/>
    <w:rsid w:val="00913946"/>
    <w:rsid w:val="00914115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519E"/>
    <w:rsid w:val="009A44CE"/>
    <w:rsid w:val="009B3C3E"/>
    <w:rsid w:val="009C4DFC"/>
    <w:rsid w:val="009D44F8"/>
    <w:rsid w:val="009E3160"/>
    <w:rsid w:val="009F220C"/>
    <w:rsid w:val="009F3B05"/>
    <w:rsid w:val="009F4931"/>
    <w:rsid w:val="00A00B2F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4C0"/>
    <w:rsid w:val="00AB32F8"/>
    <w:rsid w:val="00AB610B"/>
    <w:rsid w:val="00AD360E"/>
    <w:rsid w:val="00AD40FB"/>
    <w:rsid w:val="00AD782D"/>
    <w:rsid w:val="00AE7650"/>
    <w:rsid w:val="00B10EBE"/>
    <w:rsid w:val="00B236F1"/>
    <w:rsid w:val="00B30E66"/>
    <w:rsid w:val="00B50F99"/>
    <w:rsid w:val="00B51D1B"/>
    <w:rsid w:val="00B522B3"/>
    <w:rsid w:val="00B540F4"/>
    <w:rsid w:val="00B60FD0"/>
    <w:rsid w:val="00B622DF"/>
    <w:rsid w:val="00B6332A"/>
    <w:rsid w:val="00B81760"/>
    <w:rsid w:val="00B8494C"/>
    <w:rsid w:val="00BA1546"/>
    <w:rsid w:val="00BB4E51"/>
    <w:rsid w:val="00BB6110"/>
    <w:rsid w:val="00BD431F"/>
    <w:rsid w:val="00BE423E"/>
    <w:rsid w:val="00BF61AC"/>
    <w:rsid w:val="00C37BBE"/>
    <w:rsid w:val="00C47FA6"/>
    <w:rsid w:val="00C57FC6"/>
    <w:rsid w:val="00C66A7D"/>
    <w:rsid w:val="00C779DA"/>
    <w:rsid w:val="00C814F7"/>
    <w:rsid w:val="00CA4B4D"/>
    <w:rsid w:val="00CB1504"/>
    <w:rsid w:val="00CB35C3"/>
    <w:rsid w:val="00CC25A7"/>
    <w:rsid w:val="00CD323D"/>
    <w:rsid w:val="00CE4030"/>
    <w:rsid w:val="00CE64B3"/>
    <w:rsid w:val="00CF1A49"/>
    <w:rsid w:val="00CF7B5C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5B1"/>
    <w:rsid w:val="00DC2A2F"/>
    <w:rsid w:val="00DC600B"/>
    <w:rsid w:val="00DE0FAA"/>
    <w:rsid w:val="00DE136D"/>
    <w:rsid w:val="00DE6534"/>
    <w:rsid w:val="00DF43BE"/>
    <w:rsid w:val="00DF4D6C"/>
    <w:rsid w:val="00E01923"/>
    <w:rsid w:val="00E14498"/>
    <w:rsid w:val="00E2397A"/>
    <w:rsid w:val="00E254DB"/>
    <w:rsid w:val="00E300FC"/>
    <w:rsid w:val="00E32538"/>
    <w:rsid w:val="00E362DB"/>
    <w:rsid w:val="00E5632B"/>
    <w:rsid w:val="00E70240"/>
    <w:rsid w:val="00E71E6B"/>
    <w:rsid w:val="00E81CC5"/>
    <w:rsid w:val="00E85A87"/>
    <w:rsid w:val="00E85B4A"/>
    <w:rsid w:val="00E93512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35AC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34C62"/>
  <w15:chartTrackingRefBased/>
  <w15:docId w15:val="{5188E2F8-9CD6-45F6-98A2-88C7B303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37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6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agooneoagepub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unagbsc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ityhospitalkkd.in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raghava.digitalmoon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ma.digitalmoon.in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ani%20Moh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A4BFA6D0CA47A085D0D3613124C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B1E21-830D-4947-A3B7-BBE768E1A893}"/>
      </w:docPartPr>
      <w:docPartBody>
        <w:p w:rsidR="007349F7" w:rsidRDefault="00815F17">
          <w:pPr>
            <w:pStyle w:val="25A4BFA6D0CA47A085D0D3613124C404"/>
          </w:pPr>
          <w:r w:rsidRPr="00CF1A49">
            <w:t>Address</w:t>
          </w:r>
        </w:p>
      </w:docPartBody>
    </w:docPart>
    <w:docPart>
      <w:docPartPr>
        <w:name w:val="D25D6F2BE99A4762BBA4D586C2779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BB28D-65D0-45D5-9DF2-6EA637D2BEDE}"/>
      </w:docPartPr>
      <w:docPartBody>
        <w:p w:rsidR="007349F7" w:rsidRDefault="00815F17">
          <w:pPr>
            <w:pStyle w:val="D25D6F2BE99A4762BBA4D586C2779D3C"/>
          </w:pPr>
          <w:r w:rsidRPr="00CF1A49">
            <w:t>Email</w:t>
          </w:r>
        </w:p>
      </w:docPartBody>
    </w:docPart>
    <w:docPart>
      <w:docPartPr>
        <w:name w:val="E251B16B51264C2A9C53C6F8581E0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04F71-60C7-4673-B107-158AE34F577B}"/>
      </w:docPartPr>
      <w:docPartBody>
        <w:p w:rsidR="007349F7" w:rsidRDefault="00815F17">
          <w:pPr>
            <w:pStyle w:val="E251B16B51264C2A9C53C6F8581E0C6F"/>
          </w:pPr>
          <w:r w:rsidRPr="00CF1A49">
            <w:t>·</w:t>
          </w:r>
        </w:p>
      </w:docPartBody>
    </w:docPart>
    <w:docPart>
      <w:docPartPr>
        <w:name w:val="BBDE804444EC4ADF979739B396389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4B8F1-4425-43BA-BD2E-011918B59BD9}"/>
      </w:docPartPr>
      <w:docPartBody>
        <w:p w:rsidR="007349F7" w:rsidRDefault="00815F17">
          <w:pPr>
            <w:pStyle w:val="BBDE804444EC4ADF979739B396389493"/>
          </w:pPr>
          <w:r w:rsidRPr="00CF1A49">
            <w:t>Experience</w:t>
          </w:r>
        </w:p>
      </w:docPartBody>
    </w:docPart>
    <w:docPart>
      <w:docPartPr>
        <w:name w:val="CA6B1A9E1D5742C1B75D180DAF91A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B68FA-F0DD-4D72-BA86-885BCFBB1075}"/>
      </w:docPartPr>
      <w:docPartBody>
        <w:p w:rsidR="007349F7" w:rsidRDefault="00815F17">
          <w:pPr>
            <w:pStyle w:val="CA6B1A9E1D5742C1B75D180DAF91A5FB"/>
          </w:pPr>
          <w:r w:rsidRPr="00CF1A49">
            <w:t>Education</w:t>
          </w:r>
        </w:p>
      </w:docPartBody>
    </w:docPart>
    <w:docPart>
      <w:docPartPr>
        <w:name w:val="3EFA9868EF5A48E385264712EF6A3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F864-61D5-4FAD-B4BD-D5A3DF1040FA}"/>
      </w:docPartPr>
      <w:docPartBody>
        <w:p w:rsidR="007349F7" w:rsidRDefault="00815F17">
          <w:pPr>
            <w:pStyle w:val="3EFA9868EF5A48E385264712EF6A3DA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17"/>
    <w:rsid w:val="00180AF2"/>
    <w:rsid w:val="0018485C"/>
    <w:rsid w:val="00254228"/>
    <w:rsid w:val="004639D5"/>
    <w:rsid w:val="00484495"/>
    <w:rsid w:val="00633B64"/>
    <w:rsid w:val="007349F7"/>
    <w:rsid w:val="00815F17"/>
    <w:rsid w:val="00F5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5A4BFA6D0CA47A085D0D3613124C404">
    <w:name w:val="25A4BFA6D0CA47A085D0D3613124C404"/>
  </w:style>
  <w:style w:type="paragraph" w:customStyle="1" w:styleId="D25D6F2BE99A4762BBA4D586C2779D3C">
    <w:name w:val="D25D6F2BE99A4762BBA4D586C2779D3C"/>
  </w:style>
  <w:style w:type="paragraph" w:customStyle="1" w:styleId="E251B16B51264C2A9C53C6F8581E0C6F">
    <w:name w:val="E251B16B51264C2A9C53C6F8581E0C6F"/>
  </w:style>
  <w:style w:type="paragraph" w:customStyle="1" w:styleId="BBDE804444EC4ADF979739B396389493">
    <w:name w:val="BBDE804444EC4ADF979739B39638949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A6B1A9E1D5742C1B75D180DAF91A5FB">
    <w:name w:val="CA6B1A9E1D5742C1B75D180DAF91A5FB"/>
  </w:style>
  <w:style w:type="paragraph" w:customStyle="1" w:styleId="3EFA9868EF5A48E385264712EF6A3DA2">
    <w:name w:val="3EFA9868EF5A48E385264712EF6A3D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111</TotalTime>
  <Pages>3</Pages>
  <Words>477</Words>
  <Characters>2720</Characters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2020-03-29T15:54:00Z</dcterms:created>
  <dcterms:modified xsi:type="dcterms:W3CDTF">2023-10-21T16:29:00Z</dcterms:modified>
  <cp:category/>
</cp:coreProperties>
</file>